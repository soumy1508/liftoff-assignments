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1DBC9" w14:textId="77777777" w:rsidR="00394A6D" w:rsidRDefault="000511F1">
      <w:pPr>
        <w:pStyle w:val="Title"/>
      </w:pPr>
      <w:sdt>
        <w:sdtPr>
          <w:alias w:val="Enter your name:"/>
          <w:tag w:val=""/>
          <w:id w:val="-328297061"/>
          <w:placeholder>
            <w:docPart w:val="4E5B6FFE967845CC8785874F14B4FA8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7B1EEF" w:rsidRPr="007B1EEF">
            <w:t>Soumya</w:t>
          </w:r>
          <w:r w:rsidR="007B1EEF">
            <w:t xml:space="preserve"> </w:t>
          </w:r>
          <w:r w:rsidR="007B1EEF" w:rsidRPr="007B1EEF">
            <w:t>Kadingula</w:t>
          </w:r>
        </w:sdtContent>
      </w:sdt>
    </w:p>
    <w:p w14:paraId="7E6984B5" w14:textId="108A5F6B" w:rsidR="00394A6D" w:rsidRDefault="002D77EE">
      <w:r>
        <w:t>St. Louis, MO</w:t>
      </w:r>
      <w:r w:rsidR="007B1EEF">
        <w:t xml:space="preserve"> </w:t>
      </w:r>
      <w:r w:rsidR="007D00B3">
        <w:t>|</w:t>
      </w:r>
      <w:r w:rsidR="007B1EEF">
        <w:t xml:space="preserve"> </w:t>
      </w:r>
      <w:r>
        <w:t>732 983 2089</w:t>
      </w:r>
      <w:r w:rsidR="007B1EEF">
        <w:t xml:space="preserve"> </w:t>
      </w:r>
      <w:r w:rsidR="007D00B3">
        <w:t>|</w:t>
      </w:r>
      <w:r w:rsidR="007B1EEF">
        <w:t xml:space="preserve"> </w:t>
      </w:r>
      <w:r w:rsidR="007B1EEF" w:rsidRPr="007B1EEF">
        <w:t>soumy1508@gmail.com</w:t>
      </w:r>
    </w:p>
    <w:p w14:paraId="31151A07" w14:textId="77777777" w:rsidR="00394A6D" w:rsidRDefault="007B1EEF">
      <w:pPr>
        <w:pStyle w:val="Heading1"/>
      </w:pPr>
      <w:r>
        <w:t>Summary</w:t>
      </w:r>
    </w:p>
    <w:p w14:paraId="11944534" w14:textId="0426021A" w:rsidR="00394A6D" w:rsidRDefault="00B80153" w:rsidP="00DD4208">
      <w:pPr>
        <w:pStyle w:val="ListBullet"/>
      </w:pPr>
      <w:r>
        <w:t>Around</w:t>
      </w:r>
      <w:r w:rsidR="00402651">
        <w:t xml:space="preserve"> </w:t>
      </w:r>
      <w:r w:rsidR="005E18BA">
        <w:t>3</w:t>
      </w:r>
      <w:bookmarkStart w:id="0" w:name="_GoBack"/>
      <w:bookmarkEnd w:id="0"/>
      <w:r>
        <w:t xml:space="preserve"> years of </w:t>
      </w:r>
      <w:r w:rsidR="002D7223">
        <w:t xml:space="preserve">professional </w:t>
      </w:r>
      <w:r>
        <w:t xml:space="preserve">experience in </w:t>
      </w:r>
      <w:r w:rsidR="009D3821">
        <w:t>Microsoft technologies.</w:t>
      </w:r>
    </w:p>
    <w:p w14:paraId="08AAD734" w14:textId="6C37D2D3" w:rsidR="00B80153" w:rsidRDefault="00B80153" w:rsidP="00DD4208">
      <w:pPr>
        <w:pStyle w:val="ListBullet"/>
      </w:pPr>
      <w:r>
        <w:t>Experience in Software Development Life Cycle</w:t>
      </w:r>
      <w:r w:rsidR="009D3821">
        <w:t xml:space="preserve"> involving study of user requirements, coding, debugging</w:t>
      </w:r>
      <w:r w:rsidR="002D7223">
        <w:t xml:space="preserve">, </w:t>
      </w:r>
      <w:r w:rsidR="009D3821">
        <w:t>t</w:t>
      </w:r>
      <w:r>
        <w:t>esting</w:t>
      </w:r>
      <w:r w:rsidR="009D3821">
        <w:t xml:space="preserve"> and documentation</w:t>
      </w:r>
      <w:r>
        <w:t xml:space="preserve"> of </w:t>
      </w:r>
      <w:r w:rsidR="002D7223">
        <w:t>Web Applications.</w:t>
      </w:r>
    </w:p>
    <w:p w14:paraId="349FE08A" w14:textId="559FABCF" w:rsidR="004D5E1B" w:rsidRDefault="004D5E1B" w:rsidP="004D5E1B">
      <w:pPr>
        <w:pStyle w:val="ListBullet"/>
      </w:pPr>
      <w:r>
        <w:t>Experience in designing, developing using .NET Technologies like C#, ASP.Net, MVC, Entity framework.</w:t>
      </w:r>
    </w:p>
    <w:p w14:paraId="527CDDC0" w14:textId="30AB4F94" w:rsidR="00B80153" w:rsidRDefault="00B80153" w:rsidP="00DD4208">
      <w:pPr>
        <w:pStyle w:val="ListBullet"/>
      </w:pPr>
      <w:r>
        <w:t xml:space="preserve">Experience </w:t>
      </w:r>
      <w:r w:rsidR="009D3821">
        <w:t xml:space="preserve">as an QA analyst on </w:t>
      </w:r>
      <w:r>
        <w:t>windows and web-based applications.</w:t>
      </w:r>
    </w:p>
    <w:p w14:paraId="7B89A77C" w14:textId="07865956" w:rsidR="00DC015A" w:rsidRDefault="004D5E1B" w:rsidP="004D5E1B">
      <w:pPr>
        <w:pStyle w:val="ListBullet"/>
      </w:pPr>
      <w:r w:rsidRPr="004D5E1B">
        <w:t>Adherence to organizational norms and ensure timely completion of project deliverables</w:t>
      </w:r>
      <w:r w:rsidR="009D3821">
        <w:t>.</w:t>
      </w:r>
    </w:p>
    <w:p w14:paraId="66D3DAEE" w14:textId="204E6B0B" w:rsidR="009D3821" w:rsidRDefault="004D5E1B" w:rsidP="004D5E1B">
      <w:pPr>
        <w:pStyle w:val="ListBullet"/>
      </w:pPr>
      <w:r w:rsidRPr="004D5E1B">
        <w:t xml:space="preserve">Good knowledge on the repositories of GitHub Versioning. </w:t>
      </w:r>
      <w:r w:rsidR="009D3821">
        <w:t>(Both in local and cloud repositories)</w:t>
      </w:r>
    </w:p>
    <w:p w14:paraId="193CAEC7" w14:textId="481DFC80" w:rsidR="00DC015A" w:rsidRDefault="00DC015A" w:rsidP="00DD4208">
      <w:pPr>
        <w:pStyle w:val="ListBullet"/>
      </w:pPr>
      <w:r>
        <w:t>Good exposure in software development methodology- Agile.</w:t>
      </w:r>
    </w:p>
    <w:p w14:paraId="416CA68C" w14:textId="2B43CC2D" w:rsidR="004D5E1B" w:rsidRDefault="004D5E1B" w:rsidP="004D5E1B">
      <w:pPr>
        <w:pStyle w:val="ListBullet"/>
      </w:pPr>
      <w:r w:rsidRPr="004D5E1B">
        <w:t>Comfortable working independently and in a team environment</w:t>
      </w:r>
      <w:r>
        <w:t>.</w:t>
      </w:r>
    </w:p>
    <w:sdt>
      <w:sdtPr>
        <w:alias w:val="Education:"/>
        <w:tag w:val="Education:"/>
        <w:id w:val="1513793667"/>
        <w:placeholder>
          <w:docPart w:val="C027B0827CE84E6783BF284CFE26A7B8"/>
        </w:placeholder>
        <w:temporary/>
        <w:showingPlcHdr/>
        <w15:appearance w15:val="hidden"/>
      </w:sdtPr>
      <w:sdtEndPr/>
      <w:sdtContent>
        <w:p w14:paraId="002F9A63" w14:textId="77777777" w:rsidR="00394A6D" w:rsidRDefault="007D00B3">
          <w:pPr>
            <w:pStyle w:val="Heading1"/>
          </w:pPr>
          <w:r>
            <w:t>Education</w:t>
          </w:r>
        </w:p>
      </w:sdtContent>
    </w:sdt>
    <w:p w14:paraId="784DD83F" w14:textId="1A9E64E0" w:rsidR="004D5E1B" w:rsidRDefault="007B1EEF" w:rsidP="004D5E1B">
      <w:pPr>
        <w:pStyle w:val="ListBullet"/>
        <w:numPr>
          <w:ilvl w:val="0"/>
          <w:numId w:val="0"/>
        </w:numPr>
        <w:ind w:left="360"/>
      </w:pPr>
      <w:r w:rsidRPr="007B1EEF">
        <w:t>Bachelors</w:t>
      </w:r>
      <w:r>
        <w:t xml:space="preserve"> </w:t>
      </w:r>
      <w:r w:rsidRPr="007B1EEF">
        <w:t>in</w:t>
      </w:r>
      <w:r>
        <w:t xml:space="preserve"> </w:t>
      </w:r>
      <w:r w:rsidRPr="007B1EEF">
        <w:t>Computer</w:t>
      </w:r>
      <w:r>
        <w:t xml:space="preserve"> </w:t>
      </w:r>
      <w:r w:rsidRPr="007B1EEF">
        <w:t>Science</w:t>
      </w:r>
      <w:r>
        <w:t xml:space="preserve"> </w:t>
      </w:r>
      <w:r w:rsidRPr="007B1EEF">
        <w:t>and</w:t>
      </w:r>
      <w:r>
        <w:t xml:space="preserve"> </w:t>
      </w:r>
      <w:r w:rsidRPr="007B1EEF">
        <w:t>Engineering.</w:t>
      </w:r>
    </w:p>
    <w:sdt>
      <w:sdtPr>
        <w:alias w:val="Skills &amp; Abilities:"/>
        <w:tag w:val="Skills &amp; Abilities:"/>
        <w:id w:val="495469907"/>
        <w:placeholder>
          <w:docPart w:val="E34F9D0BA5B04EAF94610B8A4C9457C6"/>
        </w:placeholder>
        <w:temporary/>
        <w:showingPlcHdr/>
        <w15:appearance w15:val="hidden"/>
      </w:sdtPr>
      <w:sdtEndPr/>
      <w:sdtContent>
        <w:p w14:paraId="14095BDB" w14:textId="0A2E5609" w:rsidR="00394A6D" w:rsidRPr="004D5E1B" w:rsidRDefault="007D00B3">
          <w:pPr>
            <w:pStyle w:val="Heading1"/>
          </w:pPr>
          <w:r w:rsidRPr="004D5E1B">
            <w:t>Skills &amp; Abilities</w:t>
          </w:r>
        </w:p>
      </w:sdtContent>
    </w:sdt>
    <w:p w14:paraId="4615A558" w14:textId="77777777" w:rsidR="00394A6D" w:rsidRPr="004D5E1B" w:rsidRDefault="007B1EEF">
      <w:pPr>
        <w:pStyle w:val="Heading2"/>
        <w:rPr>
          <w:caps w:val="0"/>
          <w:color w:val="4E4E4E" w:themeColor="accent1" w:themeTint="BF"/>
          <w:sz w:val="28"/>
          <w:szCs w:val="32"/>
        </w:rPr>
      </w:pPr>
      <w:r w:rsidRPr="004D5E1B">
        <w:rPr>
          <w:caps w:val="0"/>
          <w:color w:val="4E4E4E" w:themeColor="accent1" w:themeTint="BF"/>
          <w:sz w:val="28"/>
          <w:szCs w:val="32"/>
        </w:rPr>
        <w:t>Development</w:t>
      </w:r>
    </w:p>
    <w:p w14:paraId="30B2AAFA" w14:textId="77777777" w:rsidR="004D5E1B" w:rsidRDefault="007B1EEF">
      <w:pPr>
        <w:pStyle w:val="ListBullet"/>
      </w:pPr>
      <w:r>
        <w:t xml:space="preserve">Developed two </w:t>
      </w:r>
      <w:r w:rsidR="00410699">
        <w:t xml:space="preserve">MVC </w:t>
      </w:r>
      <w:r>
        <w:t>C# applications during the Launch</w:t>
      </w:r>
      <w:r w:rsidR="004D5E1B">
        <w:t xml:space="preserve"> </w:t>
      </w:r>
      <w:r>
        <w:t xml:space="preserve">Code program. </w:t>
      </w:r>
    </w:p>
    <w:p w14:paraId="4774F111" w14:textId="20566FC2" w:rsidR="007B1EEF" w:rsidRDefault="00410699">
      <w:pPr>
        <w:pStyle w:val="ListBullet"/>
      </w:pPr>
      <w:r>
        <w:t>Familiar with Startup.cs configuration</w:t>
      </w:r>
      <w:r w:rsidR="007E3F49">
        <w:t xml:space="preserve"> and </w:t>
      </w:r>
      <w:r w:rsidR="0049366D">
        <w:t>Entity framework</w:t>
      </w:r>
      <w:r w:rsidR="004D5E1B">
        <w:t xml:space="preserve"> in ASP.Net Core</w:t>
      </w:r>
      <w:r w:rsidR="0049366D">
        <w:t>.</w:t>
      </w:r>
    </w:p>
    <w:p w14:paraId="2F0A2F0F" w14:textId="52B1024B" w:rsidR="004D5E1B" w:rsidRDefault="004D5E1B">
      <w:pPr>
        <w:pStyle w:val="ListBullet"/>
      </w:pPr>
      <w:r>
        <w:t xml:space="preserve">Familiar with ASP.Net MVC Custom Routing </w:t>
      </w:r>
      <w:r w:rsidR="005A44F3">
        <w:t xml:space="preserve">and default routing </w:t>
      </w:r>
      <w:r>
        <w:t>concepts</w:t>
      </w:r>
      <w:r w:rsidR="005A44F3">
        <w:t>.</w:t>
      </w:r>
    </w:p>
    <w:p w14:paraId="6BB1C6D1" w14:textId="2B6E73AA" w:rsidR="00254863" w:rsidRDefault="00254863">
      <w:pPr>
        <w:pStyle w:val="ListBullet"/>
      </w:pPr>
      <w:r>
        <w:t>Familiar with authorization filter in ASP.Net MVC.</w:t>
      </w:r>
    </w:p>
    <w:p w14:paraId="6C50F9AE" w14:textId="77777777" w:rsidR="00394A6D" w:rsidRDefault="007B1EEF">
      <w:pPr>
        <w:pStyle w:val="ListBullet"/>
      </w:pPr>
      <w:r>
        <w:t>Experienced with GitHub command-line statements using Git Bash</w:t>
      </w:r>
      <w:r w:rsidR="00410699">
        <w:t>, including commits, synch, and get.</w:t>
      </w:r>
      <w:r>
        <w:t xml:space="preserve"> </w:t>
      </w:r>
      <w:r w:rsidR="00410699">
        <w:t xml:space="preserve">Also familiar with using </w:t>
      </w:r>
      <w:r>
        <w:t>GitHub from within Visual Studio.</w:t>
      </w:r>
    </w:p>
    <w:p w14:paraId="7987869D" w14:textId="765D4625" w:rsidR="00410699" w:rsidRDefault="00410699">
      <w:pPr>
        <w:pStyle w:val="ListBullet"/>
      </w:pPr>
      <w:r>
        <w:t xml:space="preserve">Wrote SQL statements and </w:t>
      </w:r>
      <w:r w:rsidR="0049366D">
        <w:t>parameterized functions.</w:t>
      </w:r>
    </w:p>
    <w:p w14:paraId="7358F5E5" w14:textId="0D035CF9" w:rsidR="005C3A90" w:rsidRDefault="005C3A90">
      <w:pPr>
        <w:pStyle w:val="ListBullet"/>
      </w:pPr>
      <w:r>
        <w:t>Good Knowledge on writing SQL Queries, Joins, stored procedure, Triggers, Views etc.</w:t>
      </w:r>
    </w:p>
    <w:p w14:paraId="5F441F5B" w14:textId="77777777" w:rsidR="00394A6D" w:rsidRDefault="007B1EEF" w:rsidP="004D5E1B">
      <w:pPr>
        <w:pStyle w:val="Heading1"/>
      </w:pPr>
      <w:r>
        <w:t>Testing</w:t>
      </w:r>
    </w:p>
    <w:p w14:paraId="5373DCAB" w14:textId="3C6B5D6D" w:rsidR="001C4B43" w:rsidRDefault="007B1EEF">
      <w:pPr>
        <w:pStyle w:val="ListBullet"/>
      </w:pPr>
      <w:r>
        <w:t>Experienced software tester with strong test script development skills.</w:t>
      </w:r>
    </w:p>
    <w:p w14:paraId="7DEBF224" w14:textId="0CEFCFAC" w:rsidR="001A61B0" w:rsidRDefault="001A61B0">
      <w:pPr>
        <w:pStyle w:val="ListBullet"/>
      </w:pPr>
      <w:r>
        <w:t>Familiar with working in HP Quality Center and its modules.</w:t>
      </w:r>
    </w:p>
    <w:p w14:paraId="66FEB8CC" w14:textId="0E33B549" w:rsidR="001A61B0" w:rsidRDefault="001A61B0">
      <w:pPr>
        <w:pStyle w:val="ListBullet"/>
      </w:pPr>
      <w:r>
        <w:t>Familiar with Automation testing.</w:t>
      </w:r>
    </w:p>
    <w:p w14:paraId="70BE77BA" w14:textId="33967DD8" w:rsidR="002F08C3" w:rsidRDefault="00474610">
      <w:pPr>
        <w:pStyle w:val="ListBullet"/>
      </w:pPr>
      <w:r>
        <w:t>Familiar with a Unified Functional Testing Tool (UFT).</w:t>
      </w:r>
    </w:p>
    <w:p w14:paraId="2F66A834" w14:textId="4F8FB82D" w:rsidR="00474610" w:rsidRDefault="00474610">
      <w:pPr>
        <w:pStyle w:val="ListBullet"/>
      </w:pPr>
      <w:r>
        <w:t>Good Knowledge on using TOAD.</w:t>
      </w:r>
    </w:p>
    <w:p w14:paraId="57997D5F" w14:textId="771217BA" w:rsidR="00474610" w:rsidRDefault="00474610">
      <w:pPr>
        <w:pStyle w:val="ListBullet"/>
      </w:pPr>
      <w:r>
        <w:t>Good Knowledge on writing SQL Queries to test backend data.</w:t>
      </w:r>
    </w:p>
    <w:p w14:paraId="1EE57A91" w14:textId="6650A678" w:rsidR="00394A6D" w:rsidRDefault="007B1EEF">
      <w:pPr>
        <w:pStyle w:val="ListBullet"/>
      </w:pPr>
      <w:r>
        <w:t xml:space="preserve">Strong Agile </w:t>
      </w:r>
      <w:r w:rsidR="001C4B43">
        <w:t>team member</w:t>
      </w:r>
      <w:r>
        <w:t>, able to write test scripts and code.</w:t>
      </w:r>
    </w:p>
    <w:p w14:paraId="3F0F271B" w14:textId="77777777" w:rsidR="00B57468" w:rsidRDefault="00B57468" w:rsidP="005C3A90">
      <w:pPr>
        <w:pStyle w:val="ListBullet"/>
        <w:numPr>
          <w:ilvl w:val="0"/>
          <w:numId w:val="0"/>
        </w:numPr>
        <w:ind w:left="360"/>
      </w:pPr>
    </w:p>
    <w:p w14:paraId="22DF7A70" w14:textId="77777777" w:rsidR="00B57468" w:rsidRDefault="00B57468" w:rsidP="00B57468">
      <w:pPr>
        <w:pStyle w:val="ListBullet"/>
        <w:numPr>
          <w:ilvl w:val="0"/>
          <w:numId w:val="0"/>
        </w:numPr>
        <w:ind w:left="360"/>
      </w:pPr>
    </w:p>
    <w:sdt>
      <w:sdtPr>
        <w:alias w:val="Experience:"/>
        <w:tag w:val="Experience:"/>
        <w:id w:val="1494989950"/>
        <w:placeholder>
          <w:docPart w:val="6B14FFAC31E14B33933747EC98351F26"/>
        </w:placeholder>
        <w:temporary/>
        <w:showingPlcHdr/>
        <w15:appearance w15:val="hidden"/>
      </w:sdtPr>
      <w:sdtEndPr/>
      <w:sdtContent>
        <w:p w14:paraId="77A9E104" w14:textId="77777777" w:rsidR="00394A6D" w:rsidRDefault="007D00B3">
          <w:pPr>
            <w:pStyle w:val="Heading1"/>
          </w:pPr>
          <w:r>
            <w:t>Experience</w:t>
          </w:r>
        </w:p>
      </w:sdtContent>
    </w:sdt>
    <w:p w14:paraId="4B2A47BF" w14:textId="2E92F695" w:rsidR="00394A6D" w:rsidRDefault="002962C4">
      <w:pPr>
        <w:pStyle w:val="Heading2"/>
      </w:pPr>
      <w:r>
        <w:t>DEVELOPER \</w:t>
      </w:r>
      <w:r w:rsidR="005B7428">
        <w:t>Q</w:t>
      </w:r>
      <w:r>
        <w:t>A Analyst</w:t>
      </w:r>
      <w:r w:rsidR="007B1EEF">
        <w:t xml:space="preserve"> </w:t>
      </w:r>
      <w:r w:rsidR="007D00B3">
        <w:t>|</w:t>
      </w:r>
      <w:r w:rsidR="007B1EEF">
        <w:t xml:space="preserve"> </w:t>
      </w:r>
      <w:r w:rsidR="005B7428">
        <w:t>Landmark Solutions</w:t>
      </w:r>
      <w:r w:rsidR="007B1EEF">
        <w:t xml:space="preserve"> </w:t>
      </w:r>
      <w:r w:rsidR="007D00B3">
        <w:t>|</w:t>
      </w:r>
      <w:r w:rsidR="007B1EEF">
        <w:t xml:space="preserve"> </w:t>
      </w:r>
      <w:r w:rsidR="005B7428">
        <w:t>September 2008</w:t>
      </w:r>
      <w:r w:rsidR="007B1EEF">
        <w:t xml:space="preserve"> </w:t>
      </w:r>
      <w:r w:rsidR="005B7428">
        <w:t>–</w:t>
      </w:r>
      <w:r w:rsidR="007B1EEF">
        <w:t xml:space="preserve"> </w:t>
      </w:r>
      <w:r w:rsidR="005B7428">
        <w:t xml:space="preserve">August 2010 </w:t>
      </w:r>
    </w:p>
    <w:p w14:paraId="1125F92A" w14:textId="1CFB9123" w:rsidR="002962C4" w:rsidRDefault="002962C4" w:rsidP="00FC6F68">
      <w:pPr>
        <w:pStyle w:val="ListBullet"/>
        <w:numPr>
          <w:ilvl w:val="0"/>
          <w:numId w:val="0"/>
        </w:numPr>
      </w:pPr>
      <w:r w:rsidRPr="00B57468">
        <w:rPr>
          <w:b/>
        </w:rPr>
        <w:t>(Resource Smart) is an ERP Product</w:t>
      </w:r>
      <w:r w:rsidRPr="002962C4">
        <w:t>, which includes different modules like Administration, Sales</w:t>
      </w:r>
      <w:r>
        <w:t xml:space="preserve"> and </w:t>
      </w:r>
      <w:r w:rsidRPr="002962C4">
        <w:t>distribution, Purchase, Material management, Quality control, Production Planning, Financial Accounting, Project Management, Budget Management, HR [Recruitment, EIS, Training, Appraisal, etc.…], Payroll, Customer care and Excise &amp;amp; Taxation. It is a comprehensive Enterprise Solution for small, medium and large organizations, designed and developed keeping their key requirements in mind. RSmart can be customized and deployed on fast track</w:t>
      </w:r>
    </w:p>
    <w:p w14:paraId="725DF416" w14:textId="7A61B33C" w:rsidR="00FC6F68" w:rsidRDefault="00FC6F68" w:rsidP="00FC6F68">
      <w:pPr>
        <w:pStyle w:val="ListBullet"/>
        <w:numPr>
          <w:ilvl w:val="0"/>
          <w:numId w:val="0"/>
        </w:numPr>
        <w:rPr>
          <w:b/>
        </w:rPr>
      </w:pPr>
      <w:r w:rsidRPr="00FC6F68">
        <w:rPr>
          <w:b/>
        </w:rPr>
        <w:t>Responsibilities:</w:t>
      </w:r>
    </w:p>
    <w:p w14:paraId="59435001" w14:textId="0E2695F1" w:rsidR="002962C4" w:rsidRDefault="002962C4" w:rsidP="007842F3">
      <w:pPr>
        <w:pStyle w:val="ListBullet"/>
        <w:numPr>
          <w:ilvl w:val="0"/>
          <w:numId w:val="23"/>
        </w:numPr>
      </w:pPr>
      <w:r>
        <w:t>Designed and developed user interface screens like (Add\edit\delete Employee screens).</w:t>
      </w:r>
    </w:p>
    <w:p w14:paraId="4C3E9CE7" w14:textId="670674D1" w:rsidR="007842F3" w:rsidRDefault="007842F3" w:rsidP="007842F3">
      <w:pPr>
        <w:pStyle w:val="ListBullet"/>
        <w:numPr>
          <w:ilvl w:val="0"/>
          <w:numId w:val="23"/>
        </w:numPr>
      </w:pPr>
      <w:r w:rsidRPr="007842F3">
        <w:t>Actively participate in the pre-testing process that includes review of the requirement documents and Design documents for developing test plans.</w:t>
      </w:r>
    </w:p>
    <w:p w14:paraId="7DBC6D48" w14:textId="3B0882C1" w:rsidR="00600BCD" w:rsidRDefault="00600BCD" w:rsidP="007842F3">
      <w:pPr>
        <w:pStyle w:val="ListBullet"/>
        <w:numPr>
          <w:ilvl w:val="0"/>
          <w:numId w:val="23"/>
        </w:numPr>
      </w:pPr>
      <w:r>
        <w:t>Involved in creation of test cases and functional specific documents.</w:t>
      </w:r>
    </w:p>
    <w:p w14:paraId="019AFA48" w14:textId="77777777" w:rsidR="007842F3" w:rsidRDefault="007842F3" w:rsidP="007842F3">
      <w:pPr>
        <w:pStyle w:val="ListBullet"/>
        <w:numPr>
          <w:ilvl w:val="0"/>
          <w:numId w:val="23"/>
        </w:numPr>
      </w:pPr>
      <w:r w:rsidRPr="007842F3">
        <w:t>Involved in Roles Creation, User Creation.</w:t>
      </w:r>
    </w:p>
    <w:p w14:paraId="456B61A1" w14:textId="77777777" w:rsidR="007842F3" w:rsidRDefault="007842F3" w:rsidP="007842F3">
      <w:pPr>
        <w:pStyle w:val="ListBullet"/>
        <w:numPr>
          <w:ilvl w:val="0"/>
          <w:numId w:val="23"/>
        </w:numPr>
      </w:pPr>
      <w:r w:rsidRPr="007842F3">
        <w:t>Depending upon the roles, we assign users to the roles.</w:t>
      </w:r>
    </w:p>
    <w:p w14:paraId="248FD229" w14:textId="051DD6DF" w:rsidR="00FC6F68" w:rsidRDefault="007842F3" w:rsidP="00B44A61">
      <w:pPr>
        <w:pStyle w:val="ListBullet"/>
        <w:numPr>
          <w:ilvl w:val="0"/>
          <w:numId w:val="0"/>
        </w:numPr>
        <w:ind w:left="720"/>
      </w:pPr>
      <w:r w:rsidRPr="007842F3">
        <w:t>Depending upon the Users authorization, user has access to the system.</w:t>
      </w:r>
    </w:p>
    <w:p w14:paraId="6A56A633" w14:textId="77777777" w:rsidR="00086702" w:rsidRDefault="00086702" w:rsidP="00086702">
      <w:pPr>
        <w:pStyle w:val="ListBullet"/>
        <w:numPr>
          <w:ilvl w:val="0"/>
          <w:numId w:val="0"/>
        </w:numPr>
        <w:ind w:left="360" w:hanging="360"/>
      </w:pPr>
    </w:p>
    <w:p w14:paraId="742D56B3" w14:textId="088562AE" w:rsidR="00086702" w:rsidRDefault="00086702" w:rsidP="00086702">
      <w:pPr>
        <w:pStyle w:val="ListBullet"/>
        <w:numPr>
          <w:ilvl w:val="0"/>
          <w:numId w:val="0"/>
        </w:numPr>
        <w:ind w:left="360" w:hanging="360"/>
      </w:pPr>
      <w:r>
        <w:t>Environment: C#, SQL Server, HTML, CSS.</w:t>
      </w:r>
    </w:p>
    <w:p w14:paraId="0027547A" w14:textId="67A3C91A" w:rsidR="00B57468" w:rsidRDefault="00B57468" w:rsidP="00086702">
      <w:pPr>
        <w:pStyle w:val="ListBullet"/>
        <w:numPr>
          <w:ilvl w:val="0"/>
          <w:numId w:val="0"/>
        </w:numPr>
        <w:ind w:left="360" w:hanging="360"/>
      </w:pPr>
    </w:p>
    <w:p w14:paraId="1166DE83" w14:textId="38E949FC" w:rsidR="00B57468" w:rsidRDefault="00B57468" w:rsidP="00B57468">
      <w:pPr>
        <w:pStyle w:val="Heading2"/>
      </w:pPr>
      <w:r>
        <w:t xml:space="preserve">INTERNSHIP | LAUNCHCODE | January 2018 </w:t>
      </w:r>
    </w:p>
    <w:p w14:paraId="7212462C" w14:textId="0DE5AD42" w:rsidR="00F153EF" w:rsidRDefault="00F153EF" w:rsidP="00B57468">
      <w:pPr>
        <w:pStyle w:val="ListBullet"/>
        <w:numPr>
          <w:ilvl w:val="0"/>
          <w:numId w:val="0"/>
        </w:numPr>
      </w:pPr>
      <w:r w:rsidRPr="00F153EF">
        <w:t>Developed a ASP.Net Web Application in C#, Asp.Net, Entity framework, LINQ, SQL server. This is a web application where the customer can go online and order the Cheese he needs. While doing so he is given lot of options to pick like cheese category (salted, unsalted… etc.). The user can view his order history. The user can do all the CRUD operations of the orders he created if the order is not picked.</w:t>
      </w:r>
    </w:p>
    <w:p w14:paraId="69D2C55C" w14:textId="08BC80C9" w:rsidR="00EE2372" w:rsidRDefault="00EE2372" w:rsidP="00EE2372">
      <w:pPr>
        <w:pStyle w:val="ListBullet"/>
        <w:numPr>
          <w:ilvl w:val="0"/>
          <w:numId w:val="23"/>
        </w:numPr>
      </w:pPr>
      <w:r>
        <w:t>Asp.Net MVC.</w:t>
      </w:r>
    </w:p>
    <w:p w14:paraId="55EA4C63" w14:textId="5CA5E49D" w:rsidR="00EE2372" w:rsidRDefault="00EE2372" w:rsidP="00EE2372">
      <w:pPr>
        <w:pStyle w:val="ListBullet"/>
        <w:numPr>
          <w:ilvl w:val="0"/>
          <w:numId w:val="23"/>
        </w:numPr>
      </w:pPr>
      <w:r>
        <w:t>Default and custom routing techniques.</w:t>
      </w:r>
    </w:p>
    <w:p w14:paraId="59CA7A33" w14:textId="2B743E9E" w:rsidR="00EE2372" w:rsidRDefault="00EE2372" w:rsidP="00EE2372">
      <w:pPr>
        <w:pStyle w:val="ListBullet"/>
        <w:numPr>
          <w:ilvl w:val="0"/>
          <w:numId w:val="23"/>
        </w:numPr>
      </w:pPr>
      <w:r>
        <w:t>Entity framework.</w:t>
      </w:r>
    </w:p>
    <w:p w14:paraId="7EB9B2E7" w14:textId="15537EC4" w:rsidR="00EE2372" w:rsidRDefault="00EE2372" w:rsidP="00EE2372">
      <w:pPr>
        <w:pStyle w:val="ListBullet"/>
        <w:numPr>
          <w:ilvl w:val="0"/>
          <w:numId w:val="23"/>
        </w:numPr>
      </w:pPr>
      <w:r>
        <w:t>Startup.cs configuration (.Net Core)</w:t>
      </w:r>
    </w:p>
    <w:p w14:paraId="35114486" w14:textId="1E1DA5AC" w:rsidR="00EE2372" w:rsidRDefault="00EE2372" w:rsidP="00EE2372">
      <w:pPr>
        <w:pStyle w:val="ListBullet"/>
        <w:numPr>
          <w:ilvl w:val="0"/>
          <w:numId w:val="23"/>
        </w:numPr>
      </w:pPr>
      <w:r>
        <w:t>Entity framework Migrations.</w:t>
      </w:r>
    </w:p>
    <w:p w14:paraId="727EA537" w14:textId="1DB53398" w:rsidR="00EE2372" w:rsidRDefault="00EE2372" w:rsidP="00EE2372">
      <w:pPr>
        <w:pStyle w:val="ListBullet"/>
        <w:numPr>
          <w:ilvl w:val="0"/>
          <w:numId w:val="23"/>
        </w:numPr>
      </w:pPr>
      <w:r>
        <w:t>Writing SQL queries.</w:t>
      </w:r>
    </w:p>
    <w:p w14:paraId="7F951554" w14:textId="23CDA7BF" w:rsidR="00EE2372" w:rsidRDefault="00EE2372" w:rsidP="00EE2372">
      <w:pPr>
        <w:pStyle w:val="ListBullet"/>
        <w:numPr>
          <w:ilvl w:val="0"/>
          <w:numId w:val="23"/>
        </w:numPr>
      </w:pPr>
      <w:r>
        <w:t>GitHub Commands through Git Bash.</w:t>
      </w:r>
    </w:p>
    <w:p w14:paraId="15603C84" w14:textId="311D9434" w:rsidR="00EE2372" w:rsidRDefault="00EE2372" w:rsidP="00EE2372">
      <w:pPr>
        <w:pStyle w:val="ListBullet"/>
        <w:numPr>
          <w:ilvl w:val="0"/>
          <w:numId w:val="23"/>
        </w:numPr>
      </w:pPr>
      <w:r>
        <w:t>Creating repository in GitHub through Visual Studio and mapping to local repository.</w:t>
      </w:r>
    </w:p>
    <w:p w14:paraId="27FE5751" w14:textId="30CADC10" w:rsidR="00EE2372" w:rsidRDefault="00EE2372" w:rsidP="00EE2372">
      <w:pPr>
        <w:pStyle w:val="ListBullet"/>
        <w:numPr>
          <w:ilvl w:val="0"/>
          <w:numId w:val="23"/>
        </w:numPr>
      </w:pPr>
      <w:r>
        <w:t>Good knowledge and committing and syncing Process in GitHub.</w:t>
      </w:r>
    </w:p>
    <w:p w14:paraId="57A2D452" w14:textId="0AAAB850" w:rsidR="00B57468" w:rsidRDefault="00EE2372" w:rsidP="00EE2372">
      <w:pPr>
        <w:pStyle w:val="ListBullet"/>
        <w:numPr>
          <w:ilvl w:val="0"/>
          <w:numId w:val="23"/>
        </w:numPr>
      </w:pPr>
      <w:r>
        <w:t>Good knowledge on sprints and daily standup process(Agile).</w:t>
      </w:r>
    </w:p>
    <w:p w14:paraId="526D9E1E" w14:textId="77777777" w:rsidR="00EE2372" w:rsidRDefault="00EE2372" w:rsidP="00EE2372">
      <w:pPr>
        <w:pStyle w:val="ListBullet"/>
        <w:numPr>
          <w:ilvl w:val="0"/>
          <w:numId w:val="0"/>
        </w:numPr>
        <w:ind w:left="720"/>
      </w:pPr>
    </w:p>
    <w:p w14:paraId="1CB83AD0" w14:textId="3121AD8B" w:rsidR="00B57468" w:rsidRDefault="00B57468" w:rsidP="00B57468">
      <w:pPr>
        <w:pStyle w:val="ListBullet"/>
        <w:numPr>
          <w:ilvl w:val="0"/>
          <w:numId w:val="0"/>
        </w:numPr>
        <w:ind w:left="360" w:hanging="360"/>
      </w:pPr>
      <w:r>
        <w:t xml:space="preserve">Environment: </w:t>
      </w:r>
      <w:r w:rsidR="00EE2372">
        <w:t xml:space="preserve">ASP.Net MVC, </w:t>
      </w:r>
      <w:r>
        <w:t xml:space="preserve">C#, </w:t>
      </w:r>
      <w:r w:rsidR="00EE2372">
        <w:t xml:space="preserve">Entity Framework, </w:t>
      </w:r>
      <w:r>
        <w:t xml:space="preserve">SQL Server, </w:t>
      </w:r>
      <w:r w:rsidR="00EE2372">
        <w:t xml:space="preserve">Packet Manager Console, </w:t>
      </w:r>
      <w:r>
        <w:t>HTML, CSS.</w:t>
      </w:r>
    </w:p>
    <w:p w14:paraId="501FD468" w14:textId="77777777" w:rsidR="00B57468" w:rsidRDefault="00B57468" w:rsidP="00086702">
      <w:pPr>
        <w:pStyle w:val="ListBullet"/>
        <w:numPr>
          <w:ilvl w:val="0"/>
          <w:numId w:val="0"/>
        </w:numPr>
        <w:ind w:left="360" w:hanging="360"/>
      </w:pPr>
    </w:p>
    <w:p w14:paraId="1DD9D489" w14:textId="2CBFDB0A" w:rsidR="00D56207" w:rsidRDefault="00D56207" w:rsidP="00B44A61">
      <w:pPr>
        <w:pStyle w:val="ListBullet"/>
        <w:numPr>
          <w:ilvl w:val="0"/>
          <w:numId w:val="0"/>
        </w:numPr>
        <w:ind w:left="360"/>
      </w:pPr>
    </w:p>
    <w:sectPr w:rsidR="00D56207" w:rsidSect="00374627">
      <w:footerReference w:type="default" r:id="rId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BA29C" w14:textId="77777777" w:rsidR="00D149D3" w:rsidRDefault="00D149D3">
      <w:pPr>
        <w:spacing w:after="0"/>
      </w:pPr>
      <w:r>
        <w:separator/>
      </w:r>
    </w:p>
  </w:endnote>
  <w:endnote w:type="continuationSeparator" w:id="0">
    <w:p w14:paraId="664C37D5" w14:textId="77777777" w:rsidR="00D149D3" w:rsidRDefault="00D14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6B96F222" w14:textId="7948406E" w:rsidR="00394A6D" w:rsidRDefault="007D00B3">
        <w:pPr>
          <w:pStyle w:val="Footer"/>
        </w:pPr>
        <w:r>
          <w:fldChar w:fldCharType="begin"/>
        </w:r>
        <w:r>
          <w:instrText xml:space="preserve"> PAGE   \* MERGEFORMAT </w:instrText>
        </w:r>
        <w:r>
          <w:fldChar w:fldCharType="separate"/>
        </w:r>
        <w:r w:rsidR="00EE237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D9D88" w14:textId="77777777" w:rsidR="00D149D3" w:rsidRDefault="00D149D3">
      <w:pPr>
        <w:spacing w:after="0"/>
      </w:pPr>
      <w:r>
        <w:separator/>
      </w:r>
    </w:p>
  </w:footnote>
  <w:footnote w:type="continuationSeparator" w:id="0">
    <w:p w14:paraId="1AE083AF" w14:textId="77777777" w:rsidR="00D149D3" w:rsidRDefault="00D149D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7409DD"/>
    <w:multiLevelType w:val="hybridMultilevel"/>
    <w:tmpl w:val="25A0D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3061671"/>
    <w:multiLevelType w:val="hybridMultilevel"/>
    <w:tmpl w:val="1E7E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34F9D"/>
    <w:multiLevelType w:val="hybridMultilevel"/>
    <w:tmpl w:val="F89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0"/>
  </w:num>
  <w:num w:numId="21">
    <w:abstractNumId w:val="13"/>
  </w:num>
  <w:num w:numId="22">
    <w:abstractNumId w:val="11"/>
  </w:num>
  <w:num w:numId="23">
    <w:abstractNumId w:val="14"/>
  </w:num>
  <w:num w:numId="24">
    <w:abstractNumId w:val="1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EF"/>
    <w:rsid w:val="000511F1"/>
    <w:rsid w:val="00086702"/>
    <w:rsid w:val="00097499"/>
    <w:rsid w:val="001508DA"/>
    <w:rsid w:val="001A61B0"/>
    <w:rsid w:val="001C4B43"/>
    <w:rsid w:val="00254863"/>
    <w:rsid w:val="002962C4"/>
    <w:rsid w:val="002D7223"/>
    <w:rsid w:val="002D77EE"/>
    <w:rsid w:val="002F08C3"/>
    <w:rsid w:val="00374627"/>
    <w:rsid w:val="00394A6D"/>
    <w:rsid w:val="003F19B9"/>
    <w:rsid w:val="00402651"/>
    <w:rsid w:val="00410699"/>
    <w:rsid w:val="004122D4"/>
    <w:rsid w:val="004476A1"/>
    <w:rsid w:val="00474610"/>
    <w:rsid w:val="0049366D"/>
    <w:rsid w:val="004D5E1B"/>
    <w:rsid w:val="005114E7"/>
    <w:rsid w:val="005A44F3"/>
    <w:rsid w:val="005B7428"/>
    <w:rsid w:val="005C3A90"/>
    <w:rsid w:val="005E18BA"/>
    <w:rsid w:val="005E5E55"/>
    <w:rsid w:val="005F151F"/>
    <w:rsid w:val="00600BCD"/>
    <w:rsid w:val="00616068"/>
    <w:rsid w:val="006E401C"/>
    <w:rsid w:val="00762F3E"/>
    <w:rsid w:val="0077621B"/>
    <w:rsid w:val="007842F3"/>
    <w:rsid w:val="007963CE"/>
    <w:rsid w:val="007B1EEF"/>
    <w:rsid w:val="007C0C68"/>
    <w:rsid w:val="007D00B3"/>
    <w:rsid w:val="007E3F49"/>
    <w:rsid w:val="008916B6"/>
    <w:rsid w:val="008E10EB"/>
    <w:rsid w:val="009763C8"/>
    <w:rsid w:val="009D3821"/>
    <w:rsid w:val="00A8131A"/>
    <w:rsid w:val="00AC7214"/>
    <w:rsid w:val="00B44A61"/>
    <w:rsid w:val="00B57468"/>
    <w:rsid w:val="00B769EE"/>
    <w:rsid w:val="00B80153"/>
    <w:rsid w:val="00C57E43"/>
    <w:rsid w:val="00C72B59"/>
    <w:rsid w:val="00CC75DB"/>
    <w:rsid w:val="00D149D3"/>
    <w:rsid w:val="00D33143"/>
    <w:rsid w:val="00D40AD7"/>
    <w:rsid w:val="00D55758"/>
    <w:rsid w:val="00D56207"/>
    <w:rsid w:val="00D765AF"/>
    <w:rsid w:val="00DC015A"/>
    <w:rsid w:val="00DD4208"/>
    <w:rsid w:val="00EA2B92"/>
    <w:rsid w:val="00EE2372"/>
    <w:rsid w:val="00F153EF"/>
    <w:rsid w:val="00FC6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AEA717"/>
  <w15:chartTrackingRefBased/>
  <w15:docId w15:val="{687350F7-2454-419D-B2FE-BCC9323B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t\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5B6FFE967845CC8785874F14B4FA8F"/>
        <w:category>
          <w:name w:val="General"/>
          <w:gallery w:val="placeholder"/>
        </w:category>
        <w:types>
          <w:type w:val="bbPlcHdr"/>
        </w:types>
        <w:behaviors>
          <w:behavior w:val="content"/>
        </w:behaviors>
        <w:guid w:val="{DA3D6191-C22E-4ACB-B37C-D704AB65E68B}"/>
      </w:docPartPr>
      <w:docPartBody>
        <w:p w:rsidR="005561BF" w:rsidRDefault="001F6088">
          <w:pPr>
            <w:pStyle w:val="4E5B6FFE967845CC8785874F14B4FA8F"/>
          </w:pPr>
          <w:r>
            <w:t>Your Name</w:t>
          </w:r>
        </w:p>
      </w:docPartBody>
    </w:docPart>
    <w:docPart>
      <w:docPartPr>
        <w:name w:val="C027B0827CE84E6783BF284CFE26A7B8"/>
        <w:category>
          <w:name w:val="General"/>
          <w:gallery w:val="placeholder"/>
        </w:category>
        <w:types>
          <w:type w:val="bbPlcHdr"/>
        </w:types>
        <w:behaviors>
          <w:behavior w:val="content"/>
        </w:behaviors>
        <w:guid w:val="{8AD3B794-3305-468C-B97C-F68D02F3F0E0}"/>
      </w:docPartPr>
      <w:docPartBody>
        <w:p w:rsidR="005561BF" w:rsidRDefault="001F6088">
          <w:pPr>
            <w:pStyle w:val="C027B0827CE84E6783BF284CFE26A7B8"/>
          </w:pPr>
          <w:r>
            <w:t>Education</w:t>
          </w:r>
        </w:p>
      </w:docPartBody>
    </w:docPart>
    <w:docPart>
      <w:docPartPr>
        <w:name w:val="E34F9D0BA5B04EAF94610B8A4C9457C6"/>
        <w:category>
          <w:name w:val="General"/>
          <w:gallery w:val="placeholder"/>
        </w:category>
        <w:types>
          <w:type w:val="bbPlcHdr"/>
        </w:types>
        <w:behaviors>
          <w:behavior w:val="content"/>
        </w:behaviors>
        <w:guid w:val="{297D31B6-BCAE-4BFC-82F4-0D999E4B1650}"/>
      </w:docPartPr>
      <w:docPartBody>
        <w:p w:rsidR="005561BF" w:rsidRDefault="001F6088">
          <w:pPr>
            <w:pStyle w:val="E34F9D0BA5B04EAF94610B8A4C9457C6"/>
          </w:pPr>
          <w:r>
            <w:t>Skills &amp; Abilities</w:t>
          </w:r>
        </w:p>
      </w:docPartBody>
    </w:docPart>
    <w:docPart>
      <w:docPartPr>
        <w:name w:val="6B14FFAC31E14B33933747EC98351F26"/>
        <w:category>
          <w:name w:val="General"/>
          <w:gallery w:val="placeholder"/>
        </w:category>
        <w:types>
          <w:type w:val="bbPlcHdr"/>
        </w:types>
        <w:behaviors>
          <w:behavior w:val="content"/>
        </w:behaviors>
        <w:guid w:val="{06D5FF83-11D5-49D5-B940-A43F85B6B49E}"/>
      </w:docPartPr>
      <w:docPartBody>
        <w:p w:rsidR="005561BF" w:rsidRDefault="001F6088">
          <w:pPr>
            <w:pStyle w:val="6B14FFAC31E14B33933747EC98351F26"/>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88"/>
    <w:rsid w:val="0006441E"/>
    <w:rsid w:val="001F6088"/>
    <w:rsid w:val="005561BF"/>
    <w:rsid w:val="00D83DD6"/>
    <w:rsid w:val="00D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B6FFE967845CC8785874F14B4FA8F">
    <w:name w:val="4E5B6FFE967845CC8785874F14B4FA8F"/>
  </w:style>
  <w:style w:type="paragraph" w:customStyle="1" w:styleId="CD5F7DDF5E504EC0BB7047090E118673">
    <w:name w:val="CD5F7DDF5E504EC0BB7047090E118673"/>
  </w:style>
  <w:style w:type="paragraph" w:customStyle="1" w:styleId="E616E986DE454714ABA2FEFA73FA9D28">
    <w:name w:val="E616E986DE454714ABA2FEFA73FA9D28"/>
  </w:style>
  <w:style w:type="paragraph" w:customStyle="1" w:styleId="5D4768B37A024FC4A020D7F4840F4230">
    <w:name w:val="5D4768B37A024FC4A020D7F4840F4230"/>
  </w:style>
  <w:style w:type="paragraph" w:customStyle="1" w:styleId="D9F3612B0D1848E7BEA1CBE2CB765429">
    <w:name w:val="D9F3612B0D1848E7BEA1CBE2CB765429"/>
  </w:style>
  <w:style w:type="paragraph" w:customStyle="1" w:styleId="5F1CF36CCEEF4C5EA57BAC2FBB22C420">
    <w:name w:val="5F1CF36CCEEF4C5EA57BAC2FBB22C420"/>
  </w:style>
  <w:style w:type="paragraph" w:customStyle="1" w:styleId="38C3A84855BD432BACF0D4B7A7B1F279">
    <w:name w:val="38C3A84855BD432BACF0D4B7A7B1F279"/>
  </w:style>
  <w:style w:type="paragraph" w:customStyle="1" w:styleId="C027B0827CE84E6783BF284CFE26A7B8">
    <w:name w:val="C027B0827CE84E6783BF284CFE26A7B8"/>
  </w:style>
  <w:style w:type="paragraph" w:customStyle="1" w:styleId="6910DF61AD7D4E5EAE882354903A2E84">
    <w:name w:val="6910DF61AD7D4E5EAE882354903A2E84"/>
  </w:style>
  <w:style w:type="paragraph" w:customStyle="1" w:styleId="978250FB42BF43969F504E9B40A1C661">
    <w:name w:val="978250FB42BF43969F504E9B40A1C661"/>
  </w:style>
  <w:style w:type="paragraph" w:customStyle="1" w:styleId="2200CAFC903C486089732FC75F4B0AB6">
    <w:name w:val="2200CAFC903C486089732FC75F4B0AB6"/>
  </w:style>
  <w:style w:type="paragraph" w:customStyle="1" w:styleId="F0D66B7691A54EA29F3CC79B793A8E68">
    <w:name w:val="F0D66B7691A54EA29F3CC79B793A8E68"/>
  </w:style>
  <w:style w:type="paragraph" w:customStyle="1" w:styleId="C78083A9C96244D991D8D692262FBE92">
    <w:name w:val="C78083A9C96244D991D8D692262FBE92"/>
  </w:style>
  <w:style w:type="paragraph" w:customStyle="1" w:styleId="A7CA5FBB390B40ADA85425A42C8429C2">
    <w:name w:val="A7CA5FBB390B40ADA85425A42C8429C2"/>
  </w:style>
  <w:style w:type="paragraph" w:customStyle="1" w:styleId="FFDB0D31622C4152A6F4B7EFC6F9D33D">
    <w:name w:val="FFDB0D31622C4152A6F4B7EFC6F9D33D"/>
  </w:style>
  <w:style w:type="paragraph" w:customStyle="1" w:styleId="CAA7F8BE2A98476FBE397478509A25BF">
    <w:name w:val="CAA7F8BE2A98476FBE397478509A25BF"/>
  </w:style>
  <w:style w:type="paragraph" w:customStyle="1" w:styleId="D11CF03C2E56493882D1C777A98A6359">
    <w:name w:val="D11CF03C2E56493882D1C777A98A6359"/>
  </w:style>
  <w:style w:type="paragraph" w:customStyle="1" w:styleId="18EC4EECB3314854B2732543353030B3">
    <w:name w:val="18EC4EECB3314854B2732543353030B3"/>
  </w:style>
  <w:style w:type="paragraph" w:customStyle="1" w:styleId="0247921FEAF44D83B2DF52544EB537CA">
    <w:name w:val="0247921FEAF44D83B2DF52544EB537CA"/>
  </w:style>
  <w:style w:type="paragraph" w:customStyle="1" w:styleId="E34F9D0BA5B04EAF94610B8A4C9457C6">
    <w:name w:val="E34F9D0BA5B04EAF94610B8A4C9457C6"/>
  </w:style>
  <w:style w:type="paragraph" w:customStyle="1" w:styleId="3E30C427B7B44778AF1AC42AE782BB25">
    <w:name w:val="3E30C427B7B44778AF1AC42AE782BB25"/>
  </w:style>
  <w:style w:type="paragraph" w:customStyle="1" w:styleId="8A9203AEDA34477CA8463901782E30A7">
    <w:name w:val="8A9203AEDA34477CA8463901782E30A7"/>
  </w:style>
  <w:style w:type="paragraph" w:customStyle="1" w:styleId="82CF7C2D25A341F98099E7C7AE25291D">
    <w:name w:val="82CF7C2D25A341F98099E7C7AE25291D"/>
  </w:style>
  <w:style w:type="paragraph" w:customStyle="1" w:styleId="126570F7A5894E2DB0C39BF8C20F773F">
    <w:name w:val="126570F7A5894E2DB0C39BF8C20F773F"/>
  </w:style>
  <w:style w:type="paragraph" w:customStyle="1" w:styleId="A741BF9A87334681807335AFA6782AB4">
    <w:name w:val="A741BF9A87334681807335AFA6782AB4"/>
  </w:style>
  <w:style w:type="paragraph" w:customStyle="1" w:styleId="E3A9918EF63A4559AF7EA05893F710B9">
    <w:name w:val="E3A9918EF63A4559AF7EA05893F710B9"/>
  </w:style>
  <w:style w:type="paragraph" w:customStyle="1" w:styleId="46CCC39B460940B68727E8D51CFD8499">
    <w:name w:val="46CCC39B460940B68727E8D51CFD8499"/>
  </w:style>
  <w:style w:type="paragraph" w:customStyle="1" w:styleId="0EA1DFD7EE614F01B2391C9A6B0B52AD">
    <w:name w:val="0EA1DFD7EE614F01B2391C9A6B0B52AD"/>
  </w:style>
  <w:style w:type="paragraph" w:customStyle="1" w:styleId="6B14FFAC31E14B33933747EC98351F26">
    <w:name w:val="6B14FFAC31E14B33933747EC98351F26"/>
  </w:style>
  <w:style w:type="paragraph" w:customStyle="1" w:styleId="30642D2353464AB3A6EE23EA73B5327F">
    <w:name w:val="30642D2353464AB3A6EE23EA73B5327F"/>
  </w:style>
  <w:style w:type="paragraph" w:customStyle="1" w:styleId="7FA12EABA6494C0798C3A60B3EC8630E">
    <w:name w:val="7FA12EABA6494C0798C3A60B3EC8630E"/>
  </w:style>
  <w:style w:type="paragraph" w:customStyle="1" w:styleId="BF3F78A9291841C9A1BC88333672D340">
    <w:name w:val="BF3F78A9291841C9A1BC88333672D340"/>
  </w:style>
  <w:style w:type="paragraph" w:customStyle="1" w:styleId="F83417E198094583A4D106CEFF43AC7B">
    <w:name w:val="F83417E198094583A4D106CEFF43AC7B"/>
  </w:style>
  <w:style w:type="paragraph" w:customStyle="1" w:styleId="EB57E293C8BB436C8A35F1B7DBEE489D">
    <w:name w:val="EB57E293C8BB436C8A35F1B7DBEE489D"/>
  </w:style>
  <w:style w:type="paragraph" w:customStyle="1" w:styleId="F3A1897403D04A578BCB798CE141C195">
    <w:name w:val="F3A1897403D04A578BCB798CE141C195"/>
  </w:style>
  <w:style w:type="paragraph" w:customStyle="1" w:styleId="80771F75ADE6472DB8A971CEB8336217">
    <w:name w:val="80771F75ADE6472DB8A971CEB8336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77</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Scott</dc:creator>
  <cp:keywords/>
  <dc:description>Soumya Kadingula</dc:description>
  <cp:lastModifiedBy>Soumya</cp:lastModifiedBy>
  <cp:revision>30</cp:revision>
  <dcterms:created xsi:type="dcterms:W3CDTF">2018-05-04T00:39:00Z</dcterms:created>
  <dcterms:modified xsi:type="dcterms:W3CDTF">2018-05-04T03:49:00Z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